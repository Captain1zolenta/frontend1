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F4B68" w14:textId="77777777" w:rsidR="00106ACC" w:rsidRDefault="00106ACC" w:rsidP="00106ACC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106ACC">
        <w:rPr>
          <w:sz w:val="40"/>
          <w:szCs w:val="40"/>
        </w:rPr>
        <w:t>Задание к практической работе № 4</w:t>
      </w:r>
    </w:p>
    <w:p w14:paraId="56ACCB9E" w14:textId="77777777" w:rsidR="00A710B8" w:rsidRPr="00106ACC" w:rsidRDefault="00106ACC" w:rsidP="00106ACC">
      <w:pPr>
        <w:pBdr>
          <w:bottom w:val="single" w:sz="4" w:space="1" w:color="auto"/>
        </w:pBdr>
        <w:jc w:val="center"/>
        <w:rPr>
          <w:sz w:val="40"/>
          <w:szCs w:val="40"/>
        </w:rPr>
      </w:pPr>
      <w:r w:rsidRPr="00106ACC">
        <w:rPr>
          <w:sz w:val="40"/>
          <w:szCs w:val="40"/>
        </w:rPr>
        <w:t>по дисциплине Т</w:t>
      </w:r>
      <w:r w:rsidRPr="00106ACC">
        <w:rPr>
          <w:sz w:val="40"/>
          <w:szCs w:val="40"/>
          <w:lang w:val="en-US"/>
        </w:rPr>
        <w:t>Fe</w:t>
      </w:r>
      <w:r w:rsidRPr="00106ACC">
        <w:rPr>
          <w:sz w:val="40"/>
          <w:szCs w:val="40"/>
        </w:rPr>
        <w:t>РВП</w:t>
      </w:r>
    </w:p>
    <w:p w14:paraId="3E0C4963" w14:textId="77777777" w:rsidR="00106ACC" w:rsidRPr="00106ACC" w:rsidRDefault="00106ACC" w:rsidP="00106ACC">
      <w:pPr>
        <w:jc w:val="center"/>
        <w:rPr>
          <w:sz w:val="40"/>
          <w:szCs w:val="40"/>
        </w:rPr>
      </w:pPr>
      <w:r w:rsidRPr="00106ACC">
        <w:rPr>
          <w:sz w:val="40"/>
          <w:szCs w:val="40"/>
        </w:rPr>
        <w:t>Работа с формами</w:t>
      </w:r>
    </w:p>
    <w:p w14:paraId="78681E66" w14:textId="77777777" w:rsidR="00106ACC" w:rsidRPr="00827F5E" w:rsidRDefault="00106ACC" w:rsidP="00827F5E">
      <w:pPr>
        <w:jc w:val="center"/>
        <w:rPr>
          <w:b/>
          <w:sz w:val="28"/>
          <w:szCs w:val="28"/>
        </w:rPr>
      </w:pPr>
      <w:r w:rsidRPr="00827F5E">
        <w:rPr>
          <w:b/>
          <w:sz w:val="28"/>
          <w:szCs w:val="28"/>
        </w:rPr>
        <w:t>Задача №</w:t>
      </w:r>
      <w:r w:rsidR="00827F5E" w:rsidRPr="00827F5E">
        <w:rPr>
          <w:b/>
          <w:sz w:val="28"/>
          <w:szCs w:val="28"/>
        </w:rPr>
        <w:t xml:space="preserve"> </w:t>
      </w:r>
      <w:r w:rsidRPr="00827F5E">
        <w:rPr>
          <w:b/>
          <w:sz w:val="28"/>
          <w:szCs w:val="28"/>
        </w:rPr>
        <w:t>1</w:t>
      </w:r>
    </w:p>
    <w:p w14:paraId="4D631B2D" w14:textId="77777777" w:rsidR="00106ACC" w:rsidRPr="00106ACC" w:rsidRDefault="00827F5E" w:rsidP="00827F5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Используя </w:t>
      </w:r>
      <w:proofErr w:type="gramStart"/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, </w:t>
      </w:r>
      <w:r w:rsidRPr="00054C4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proofErr w:type="gramEnd"/>
      <w:r w:rsidRPr="00054C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программирования </w:t>
      </w:r>
      <w:r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 xml:space="preserve"> создать тестовую </w:t>
      </w:r>
      <w:r>
        <w:rPr>
          <w:sz w:val="28"/>
          <w:szCs w:val="28"/>
          <w:lang w:val="en-US"/>
        </w:rPr>
        <w:t>html</w:t>
      </w:r>
      <w:r w:rsidRPr="00827F5E">
        <w:rPr>
          <w:sz w:val="28"/>
          <w:szCs w:val="28"/>
        </w:rPr>
        <w:t>-</w:t>
      </w:r>
      <w:r>
        <w:rPr>
          <w:sz w:val="28"/>
          <w:szCs w:val="28"/>
        </w:rPr>
        <w:t>страницу для расчета стоимости заказа</w:t>
      </w:r>
      <w:r w:rsidR="003421C3">
        <w:rPr>
          <w:sz w:val="28"/>
          <w:szCs w:val="28"/>
        </w:rPr>
        <w:t>, сделанного покупателем в интернет-магазине.</w:t>
      </w:r>
    </w:p>
    <w:p w14:paraId="6E166B61" w14:textId="77777777" w:rsidR="003421C3" w:rsidRDefault="003421C3">
      <w:pPr>
        <w:rPr>
          <w:sz w:val="28"/>
          <w:szCs w:val="28"/>
        </w:rPr>
      </w:pPr>
      <w:r>
        <w:rPr>
          <w:sz w:val="28"/>
          <w:szCs w:val="28"/>
        </w:rPr>
        <w:t>Этапы работы:</w:t>
      </w:r>
    </w:p>
    <w:p w14:paraId="6D2266DD" w14:textId="77777777" w:rsidR="00106ACC" w:rsidRPr="00106ACC" w:rsidRDefault="003421C3" w:rsidP="00A710B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106ACC" w:rsidRPr="00106ACC">
        <w:rPr>
          <w:sz w:val="28"/>
          <w:szCs w:val="28"/>
        </w:rPr>
        <w:t>Создать поля  для ввода данных в соответствии с образцом</w:t>
      </w:r>
      <w:r>
        <w:rPr>
          <w:sz w:val="28"/>
          <w:szCs w:val="28"/>
        </w:rPr>
        <w:t>,</w:t>
      </w:r>
      <w:r w:rsidR="00106ACC" w:rsidRPr="00106ACC">
        <w:rPr>
          <w:sz w:val="28"/>
          <w:szCs w:val="28"/>
        </w:rPr>
        <w:t xml:space="preserve"> приведенным  на</w:t>
      </w:r>
      <w:r>
        <w:rPr>
          <w:sz w:val="28"/>
          <w:szCs w:val="28"/>
        </w:rPr>
        <w:t xml:space="preserve"> </w:t>
      </w:r>
      <w:r w:rsidR="00827F5E">
        <w:rPr>
          <w:sz w:val="28"/>
          <w:szCs w:val="28"/>
        </w:rPr>
        <w:t>рисунке</w:t>
      </w:r>
      <w:r w:rsidR="00106ACC" w:rsidRPr="00106ACC">
        <w:rPr>
          <w:sz w:val="28"/>
          <w:szCs w:val="28"/>
        </w:rPr>
        <w:t>.</w:t>
      </w:r>
    </w:p>
    <w:p w14:paraId="5BD12B96" w14:textId="77777777" w:rsidR="00106ACC" w:rsidRDefault="00906B6E" w:rsidP="00106AC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6D67A314">
          <v:rect id="_x0000_s1039" style="position:absolute;margin-left:19.2pt;margin-top:3.1pt;width:448.65pt;height:166.05pt;z-index:-251644928">
            <v:fill opacity="0"/>
          </v:rect>
        </w:pict>
      </w:r>
      <w:r>
        <w:rPr>
          <w:noProof/>
          <w:sz w:val="28"/>
          <w:szCs w:val="28"/>
          <w:lang w:eastAsia="ru-RU"/>
        </w:rPr>
        <w:pict w14:anchorId="3BE83199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207.3pt;margin-top:13.95pt;width:84.85pt;height:23.65pt;z-index:251663360">
            <v:textbox style="mso-next-textbox:#_x0000_s1031">
              <w:txbxContent>
                <w:p w14:paraId="03830511" w14:textId="77777777" w:rsidR="00A710B8" w:rsidRPr="003421C3" w:rsidRDefault="00A710B8" w:rsidP="003421C3">
                  <w:r>
                    <w:rPr>
                      <w:sz w:val="28"/>
                      <w:szCs w:val="28"/>
                    </w:rPr>
                    <w:t>поле № 1</w:t>
                  </w:r>
                </w:p>
              </w:txbxContent>
            </v:textbox>
          </v:shape>
        </w:pict>
      </w:r>
    </w:p>
    <w:p w14:paraId="02820AB7" w14:textId="77777777" w:rsidR="00106ACC" w:rsidRDefault="00906B6E" w:rsidP="00106AC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55C393D2">
          <v:shape id="_x0000_s1026" type="#_x0000_t202" style="position:absolute;margin-left:30.05pt;margin-top:3.45pt;width:185.9pt;height:23.65pt;z-index:251658240" stroked="f">
            <v:textbox style="mso-next-textbox:#_x0000_s1026">
              <w:txbxContent>
                <w:p w14:paraId="6BE43977" w14:textId="77777777" w:rsidR="00A710B8" w:rsidRDefault="00A710B8">
                  <w:r>
                    <w:t>Стоимость товара № 1 (руб.) за ед.</w:t>
                  </w:r>
                </w:p>
              </w:txbxContent>
            </v:textbox>
          </v:shape>
        </w:pict>
      </w:r>
    </w:p>
    <w:p w14:paraId="51E1AD33" w14:textId="77777777" w:rsidR="00106ACC" w:rsidRDefault="00906B6E" w:rsidP="00106AC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4B0AC5F1">
          <v:shape id="_x0000_s1032" type="#_x0000_t202" style="position:absolute;margin-left:207.3pt;margin-top:10.85pt;width:84.85pt;height:23.65pt;z-index:251664384">
            <v:textbox style="mso-next-textbox:#_x0000_s1032">
              <w:txbxContent>
                <w:p w14:paraId="421B0E2E" w14:textId="77777777" w:rsidR="00A710B8" w:rsidRPr="003421C3" w:rsidRDefault="00A710B8" w:rsidP="003421C3">
                  <w:r>
                    <w:rPr>
                      <w:sz w:val="28"/>
                      <w:szCs w:val="28"/>
                    </w:rPr>
                    <w:t>поле № 2</w:t>
                  </w:r>
                </w:p>
              </w:txbxContent>
            </v:textbox>
          </v:shape>
        </w:pict>
      </w:r>
    </w:p>
    <w:p w14:paraId="59BE6980" w14:textId="77777777" w:rsidR="00106ACC" w:rsidRDefault="00906B6E" w:rsidP="00106AC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7758828B">
          <v:shape id="_x0000_s1027" type="#_x0000_t202" style="position:absolute;margin-left:53.15pt;margin-top:1.4pt;width:161.75pt;height:23.65pt;z-index:251659264" stroked="f">
            <v:textbox style="mso-next-textbox:#_x0000_s1027">
              <w:txbxContent>
                <w:p w14:paraId="328611DA" w14:textId="77777777" w:rsidR="00A710B8" w:rsidRDefault="00A710B8">
                  <w:r>
                    <w:t>Количество товара № 1 (штук)</w:t>
                  </w:r>
                </w:p>
              </w:txbxContent>
            </v:textbox>
          </v:shape>
        </w:pict>
      </w:r>
    </w:p>
    <w:p w14:paraId="78E23A86" w14:textId="77777777" w:rsidR="00106ACC" w:rsidRDefault="00906B6E" w:rsidP="00106AC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19950017">
          <v:shape id="_x0000_s1028" type="#_x0000_t202" style="position:absolute;margin-left:31.45pt;margin-top:16.15pt;width:186.75pt;height:23.65pt;z-index:251660288" stroked="f">
            <v:textbox style="mso-next-textbox:#_x0000_s1028">
              <w:txbxContent>
                <w:p w14:paraId="0FFDC244" w14:textId="77777777" w:rsidR="00A710B8" w:rsidRDefault="00A710B8" w:rsidP="003421C3">
                  <w:r>
                    <w:t>Стоимость товара № 2 (руб.) за ед.</w:t>
                  </w:r>
                </w:p>
                <w:p w14:paraId="15126034" w14:textId="77777777" w:rsidR="00A710B8" w:rsidRDefault="00A710B8" w:rsidP="003421C3">
                  <w:r>
                    <w:t xml:space="preserve"> (</w:t>
                  </w:r>
                  <w:proofErr w:type="spellStart"/>
                  <w:r>
                    <w:t>руб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 w14:anchorId="043133EC">
          <v:shape id="_x0000_s1033" type="#_x0000_t202" style="position:absolute;margin-left:207.3pt;margin-top:7.7pt;width:84.85pt;height:23.65pt;z-index:251665408">
            <v:textbox style="mso-next-textbox:#_x0000_s1033">
              <w:txbxContent>
                <w:p w14:paraId="3C87A00A" w14:textId="77777777" w:rsidR="00A710B8" w:rsidRPr="003421C3" w:rsidRDefault="00A710B8" w:rsidP="003421C3">
                  <w:r>
                    <w:rPr>
                      <w:sz w:val="28"/>
                      <w:szCs w:val="28"/>
                    </w:rPr>
                    <w:t>поле № 3</w:t>
                  </w:r>
                </w:p>
              </w:txbxContent>
            </v:textbox>
          </v:shape>
        </w:pict>
      </w:r>
    </w:p>
    <w:p w14:paraId="19EC1D85" w14:textId="77777777" w:rsidR="00106ACC" w:rsidRDefault="00106ACC" w:rsidP="00106ACC">
      <w:pPr>
        <w:spacing w:after="0" w:line="240" w:lineRule="auto"/>
        <w:rPr>
          <w:sz w:val="28"/>
          <w:szCs w:val="28"/>
        </w:rPr>
      </w:pPr>
    </w:p>
    <w:p w14:paraId="12352E18" w14:textId="77777777" w:rsidR="00106ACC" w:rsidRDefault="00906B6E" w:rsidP="00106AC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6EA195BC">
          <v:shape id="_x0000_s1037" type="#_x0000_t202" style="position:absolute;margin-left:423.2pt;margin-top:1.2pt;width:55.35pt;height:23.65pt;z-index:251669504" stroked="f">
            <v:textbox>
              <w:txbxContent>
                <w:p w14:paraId="17EE6B38" w14:textId="77777777" w:rsidR="00A710B8" w:rsidRDefault="00A710B8">
                  <w:r>
                    <w:t>Кнопка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 w14:anchorId="47FA458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97.55pt;margin-top:15.7pt;width:30.05pt;height:16.25pt;flip:x;z-index:251670528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 w14:anchorId="674B46F4">
          <v:shape id="_x0000_s1030" type="#_x0000_t202" style="position:absolute;margin-left:55.85pt;margin-top:11.05pt;width:155.85pt;height:23.65pt;z-index:251662336" stroked="f">
            <v:textbox style="mso-next-textbox:#_x0000_s1030">
              <w:txbxContent>
                <w:p w14:paraId="3839DEE9" w14:textId="77777777" w:rsidR="00A710B8" w:rsidRDefault="00A710B8">
                  <w:r>
                    <w:t xml:space="preserve">Количество товара № </w:t>
                  </w:r>
                  <w:r w:rsidR="00F05518">
                    <w:t>2</w:t>
                  </w:r>
                  <w:r>
                    <w:t xml:space="preserve"> (штук)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 w14:anchorId="4DEDEDD5">
          <v:shape id="_x0000_s1034" type="#_x0000_t202" style="position:absolute;margin-left:207.3pt;margin-top:3.95pt;width:84.85pt;height:23.65pt;z-index:251666432">
            <v:textbox style="mso-next-textbox:#_x0000_s1034">
              <w:txbxContent>
                <w:p w14:paraId="0FD90BE6" w14:textId="77777777" w:rsidR="00A710B8" w:rsidRPr="003421C3" w:rsidRDefault="00A710B8" w:rsidP="003421C3">
                  <w:r>
                    <w:rPr>
                      <w:sz w:val="28"/>
                      <w:szCs w:val="28"/>
                    </w:rPr>
                    <w:t>поле № 4</w:t>
                  </w:r>
                </w:p>
              </w:txbxContent>
            </v:textbox>
          </v:shape>
        </w:pict>
      </w:r>
    </w:p>
    <w:p w14:paraId="1D35F9BB" w14:textId="77777777" w:rsidR="00106ACC" w:rsidRDefault="00906B6E" w:rsidP="00106AC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3BC9F380">
          <v:shape id="_x0000_s1036" type="#_x0000_t202" style="position:absolute;margin-left:327.65pt;margin-top:15.95pt;width:84.85pt;height:23.65pt;z-index:251668480">
            <v:textbox style="mso-next-textbox:#_x0000_s1036">
              <w:txbxContent>
                <w:p w14:paraId="604BF8DE" w14:textId="77777777" w:rsidR="00A710B8" w:rsidRPr="003421C3" w:rsidRDefault="00A710B8" w:rsidP="003421C3">
                  <w:r>
                    <w:rPr>
                      <w:sz w:val="28"/>
                      <w:szCs w:val="28"/>
                    </w:rPr>
                    <w:t>Рассчитать поле № 5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 w14:anchorId="4D8F3749">
          <v:shape id="_x0000_s1035" type="#_x0000_t202" style="position:absolute;margin-left:207.3pt;margin-top:15.95pt;width:84.85pt;height:23.65pt;z-index:251667456">
            <v:textbox style="mso-next-textbox:#_x0000_s1035">
              <w:txbxContent>
                <w:p w14:paraId="10878341" w14:textId="77777777" w:rsidR="00A710B8" w:rsidRPr="003421C3" w:rsidRDefault="00A710B8" w:rsidP="003421C3">
                  <w:r>
                    <w:rPr>
                      <w:sz w:val="28"/>
                      <w:szCs w:val="28"/>
                    </w:rPr>
                    <w:t>поле № 5</w:t>
                  </w:r>
                </w:p>
              </w:txbxContent>
            </v:textbox>
          </v:shape>
        </w:pict>
      </w:r>
    </w:p>
    <w:p w14:paraId="3ABA3873" w14:textId="77777777" w:rsidR="00106ACC" w:rsidRDefault="00906B6E" w:rsidP="00106ACC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 w14:anchorId="0A48D7CB">
          <v:shape id="_x0000_s1029" type="#_x0000_t202" style="position:absolute;margin-left:85pt;margin-top:6.05pt;width:126.6pt;height:23.65pt;z-index:251661312" stroked="f">
            <v:textbox>
              <w:txbxContent>
                <w:p w14:paraId="098A727F" w14:textId="77777777" w:rsidR="00A710B8" w:rsidRDefault="00A22049">
                  <w:r>
                    <w:t>Стоимость всего</w:t>
                  </w:r>
                  <w:r w:rsidR="00A710B8">
                    <w:t xml:space="preserve"> заказа (руб.)</w:t>
                  </w:r>
                </w:p>
              </w:txbxContent>
            </v:textbox>
          </v:shape>
        </w:pict>
      </w:r>
    </w:p>
    <w:p w14:paraId="1514727D" w14:textId="77777777" w:rsidR="00106ACC" w:rsidRDefault="00106ACC" w:rsidP="00106ACC">
      <w:pPr>
        <w:spacing w:after="0" w:line="240" w:lineRule="auto"/>
        <w:rPr>
          <w:sz w:val="28"/>
          <w:szCs w:val="28"/>
        </w:rPr>
      </w:pPr>
    </w:p>
    <w:p w14:paraId="4C78EFAA" w14:textId="77777777" w:rsidR="00A710B8" w:rsidRDefault="00054C42" w:rsidP="00054C4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</w:p>
    <w:p w14:paraId="568F26D2" w14:textId="77777777" w:rsidR="00106ACC" w:rsidRDefault="007E76FA" w:rsidP="00106AC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Написать </w:t>
      </w:r>
      <w:proofErr w:type="gramStart"/>
      <w:r>
        <w:rPr>
          <w:sz w:val="28"/>
          <w:szCs w:val="28"/>
        </w:rPr>
        <w:t>программу</w:t>
      </w:r>
      <w:proofErr w:type="gramEnd"/>
      <w:r>
        <w:rPr>
          <w:sz w:val="28"/>
          <w:szCs w:val="28"/>
        </w:rPr>
        <w:t xml:space="preserve"> выполняющую следующие задачи:</w:t>
      </w:r>
    </w:p>
    <w:p w14:paraId="4CD12CDE" w14:textId="77777777" w:rsidR="007E76FA" w:rsidRPr="00A710B8" w:rsidRDefault="007E76FA" w:rsidP="00A710B8">
      <w:pPr>
        <w:pStyle w:val="a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710B8">
        <w:rPr>
          <w:sz w:val="28"/>
          <w:szCs w:val="28"/>
        </w:rPr>
        <w:t>проверк</w:t>
      </w:r>
      <w:r w:rsidR="00F40B85">
        <w:rPr>
          <w:sz w:val="28"/>
          <w:szCs w:val="28"/>
        </w:rPr>
        <w:t>у</w:t>
      </w:r>
      <w:r w:rsidRPr="00A710B8">
        <w:rPr>
          <w:sz w:val="28"/>
          <w:szCs w:val="28"/>
        </w:rPr>
        <w:t xml:space="preserve"> введенных данных на наличие только </w:t>
      </w:r>
      <w:r w:rsidR="00A710B8" w:rsidRPr="00A710B8">
        <w:rPr>
          <w:sz w:val="28"/>
          <w:szCs w:val="28"/>
        </w:rPr>
        <w:t>(целых и</w:t>
      </w:r>
      <w:r w:rsidR="00A710B8">
        <w:rPr>
          <w:sz w:val="28"/>
          <w:szCs w:val="28"/>
        </w:rPr>
        <w:t>ли</w:t>
      </w:r>
      <w:r w:rsidR="00A710B8" w:rsidRPr="00A710B8">
        <w:rPr>
          <w:sz w:val="28"/>
          <w:szCs w:val="28"/>
        </w:rPr>
        <w:t xml:space="preserve"> дробных) </w:t>
      </w:r>
      <w:r w:rsidRPr="00A710B8">
        <w:rPr>
          <w:sz w:val="28"/>
          <w:szCs w:val="28"/>
        </w:rPr>
        <w:t>чисел в поля 1 и 3</w:t>
      </w:r>
      <w:r w:rsidR="00A710B8">
        <w:rPr>
          <w:sz w:val="28"/>
          <w:szCs w:val="28"/>
        </w:rPr>
        <w:t>,</w:t>
      </w:r>
    </w:p>
    <w:p w14:paraId="0FB30DAE" w14:textId="77777777" w:rsidR="007E76FA" w:rsidRPr="00A710B8" w:rsidRDefault="007E76FA" w:rsidP="00A710B8">
      <w:pPr>
        <w:pStyle w:val="a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710B8">
        <w:rPr>
          <w:sz w:val="28"/>
          <w:szCs w:val="28"/>
        </w:rPr>
        <w:t>проверк</w:t>
      </w:r>
      <w:r w:rsidR="00F40B85">
        <w:rPr>
          <w:sz w:val="28"/>
          <w:szCs w:val="28"/>
        </w:rPr>
        <w:t>у</w:t>
      </w:r>
      <w:r w:rsidRPr="00A710B8">
        <w:rPr>
          <w:sz w:val="28"/>
          <w:szCs w:val="28"/>
        </w:rPr>
        <w:t xml:space="preserve"> введенных данных на наличи</w:t>
      </w:r>
      <w:r w:rsidR="00195110">
        <w:rPr>
          <w:sz w:val="28"/>
          <w:szCs w:val="28"/>
        </w:rPr>
        <w:t>е только целых чисел в поля 2 и </w:t>
      </w:r>
      <w:r w:rsidRPr="00A710B8">
        <w:rPr>
          <w:sz w:val="28"/>
          <w:szCs w:val="28"/>
        </w:rPr>
        <w:t>4</w:t>
      </w:r>
      <w:r w:rsidR="00A710B8">
        <w:rPr>
          <w:sz w:val="28"/>
          <w:szCs w:val="28"/>
        </w:rPr>
        <w:t>,</w:t>
      </w:r>
    </w:p>
    <w:p w14:paraId="63207532" w14:textId="77777777" w:rsidR="007E76FA" w:rsidRDefault="00195110" w:rsidP="00A710B8">
      <w:pPr>
        <w:pStyle w:val="a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запрет  (для </w:t>
      </w:r>
      <w:r w:rsidR="007E76FA" w:rsidRPr="00A710B8">
        <w:rPr>
          <w:sz w:val="28"/>
          <w:szCs w:val="28"/>
        </w:rPr>
        <w:t>пользовател</w:t>
      </w:r>
      <w:r>
        <w:rPr>
          <w:sz w:val="28"/>
          <w:szCs w:val="28"/>
        </w:rPr>
        <w:t xml:space="preserve">ей </w:t>
      </w:r>
      <w:r w:rsidR="007E76FA" w:rsidRPr="00A710B8">
        <w:rPr>
          <w:sz w:val="28"/>
          <w:szCs w:val="28"/>
        </w:rPr>
        <w:t>сайта</w:t>
      </w:r>
      <w:r>
        <w:rPr>
          <w:sz w:val="28"/>
          <w:szCs w:val="28"/>
        </w:rPr>
        <w:t>)</w:t>
      </w:r>
      <w:r w:rsidR="007E76FA" w:rsidRPr="00A710B8">
        <w:rPr>
          <w:sz w:val="28"/>
          <w:szCs w:val="28"/>
        </w:rPr>
        <w:t xml:space="preserve"> ввод</w:t>
      </w:r>
      <w:r>
        <w:rPr>
          <w:sz w:val="28"/>
          <w:szCs w:val="28"/>
        </w:rPr>
        <w:t>а</w:t>
      </w:r>
      <w:r w:rsidR="007E76FA" w:rsidRPr="00A710B8">
        <w:rPr>
          <w:sz w:val="28"/>
          <w:szCs w:val="28"/>
        </w:rPr>
        <w:t xml:space="preserve"> данных в поле № 5</w:t>
      </w:r>
      <w:r w:rsidR="00A710B8">
        <w:rPr>
          <w:sz w:val="28"/>
          <w:szCs w:val="28"/>
        </w:rPr>
        <w:t>,</w:t>
      </w:r>
    </w:p>
    <w:p w14:paraId="6F3CE6B6" w14:textId="77777777" w:rsidR="00A710B8" w:rsidRDefault="00A710B8" w:rsidP="00A710B8">
      <w:pPr>
        <w:pStyle w:val="a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прове</w:t>
      </w:r>
      <w:r w:rsidR="00195110">
        <w:rPr>
          <w:sz w:val="28"/>
          <w:szCs w:val="28"/>
        </w:rPr>
        <w:t xml:space="preserve">дение </w:t>
      </w:r>
      <w:r>
        <w:rPr>
          <w:sz w:val="28"/>
          <w:szCs w:val="28"/>
        </w:rPr>
        <w:t>расчет</w:t>
      </w:r>
      <w:r w:rsidR="00195110">
        <w:rPr>
          <w:sz w:val="28"/>
          <w:szCs w:val="28"/>
        </w:rPr>
        <w:t>а</w:t>
      </w:r>
      <w:r>
        <w:rPr>
          <w:sz w:val="28"/>
          <w:szCs w:val="28"/>
        </w:rPr>
        <w:t xml:space="preserve"> стоимости  всего заказа </w:t>
      </w:r>
      <w:r w:rsidR="001323FC">
        <w:rPr>
          <w:sz w:val="28"/>
          <w:szCs w:val="28"/>
        </w:rPr>
        <w:t>с</w:t>
      </w:r>
      <w:r w:rsidR="00195110">
        <w:rPr>
          <w:sz w:val="28"/>
          <w:szCs w:val="28"/>
        </w:rPr>
        <w:t xml:space="preserve"> выводом </w:t>
      </w:r>
      <w:r>
        <w:rPr>
          <w:sz w:val="28"/>
          <w:szCs w:val="28"/>
        </w:rPr>
        <w:t>результат</w:t>
      </w:r>
      <w:r w:rsidR="00195110">
        <w:rPr>
          <w:sz w:val="28"/>
          <w:szCs w:val="28"/>
        </w:rPr>
        <w:t>а</w:t>
      </w:r>
      <w:r>
        <w:rPr>
          <w:sz w:val="28"/>
          <w:szCs w:val="28"/>
        </w:rPr>
        <w:t xml:space="preserve"> в поле № 5</w:t>
      </w:r>
      <w:r w:rsidR="001323FC">
        <w:rPr>
          <w:sz w:val="28"/>
          <w:szCs w:val="28"/>
        </w:rPr>
        <w:t>,</w:t>
      </w:r>
    </w:p>
    <w:p w14:paraId="0E6BD55F" w14:textId="77777777" w:rsidR="00A710B8" w:rsidRPr="00A710B8" w:rsidRDefault="00A710B8" w:rsidP="00A710B8">
      <w:pPr>
        <w:pStyle w:val="a7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при некорректно введенных данных – выводить диагностику  на экран.</w:t>
      </w:r>
    </w:p>
    <w:p w14:paraId="59E55DB9" w14:textId="77777777" w:rsidR="007E76FA" w:rsidRPr="007E76FA" w:rsidRDefault="007E76FA" w:rsidP="00106ACC">
      <w:pPr>
        <w:spacing w:after="0" w:line="240" w:lineRule="auto"/>
        <w:rPr>
          <w:sz w:val="28"/>
          <w:szCs w:val="28"/>
        </w:rPr>
      </w:pPr>
    </w:p>
    <w:p w14:paraId="4F497599" w14:textId="77777777" w:rsidR="00106ACC" w:rsidRDefault="00106ACC" w:rsidP="00106ACC">
      <w:pPr>
        <w:spacing w:after="0" w:line="240" w:lineRule="auto"/>
        <w:rPr>
          <w:sz w:val="28"/>
          <w:szCs w:val="28"/>
        </w:rPr>
      </w:pPr>
    </w:p>
    <w:p w14:paraId="50313DEE" w14:textId="77777777" w:rsidR="00054C42" w:rsidRDefault="00054C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21BB04" w14:textId="77777777" w:rsidR="00054C42" w:rsidRDefault="00054C42" w:rsidP="00A710B8">
      <w:pPr>
        <w:rPr>
          <w:sz w:val="28"/>
          <w:szCs w:val="28"/>
        </w:rPr>
      </w:pPr>
    </w:p>
    <w:p w14:paraId="05103CFB" w14:textId="77777777" w:rsidR="00A710B8" w:rsidRPr="00827F5E" w:rsidRDefault="00A710B8" w:rsidP="00827F5E">
      <w:pPr>
        <w:jc w:val="center"/>
        <w:rPr>
          <w:b/>
          <w:sz w:val="28"/>
          <w:szCs w:val="28"/>
        </w:rPr>
      </w:pPr>
      <w:r w:rsidRPr="00827F5E">
        <w:rPr>
          <w:b/>
          <w:sz w:val="28"/>
          <w:szCs w:val="28"/>
        </w:rPr>
        <w:t>Задача № 2</w:t>
      </w:r>
    </w:p>
    <w:p w14:paraId="5B002952" w14:textId="77777777" w:rsidR="00D46A6C" w:rsidRPr="00195110" w:rsidRDefault="00195110" w:rsidP="00D46A6C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 задаче и</w:t>
      </w:r>
      <w:r w:rsidR="00844210">
        <w:rPr>
          <w:sz w:val="28"/>
          <w:szCs w:val="28"/>
        </w:rPr>
        <w:t>спольз</w:t>
      </w:r>
      <w:r>
        <w:rPr>
          <w:sz w:val="28"/>
          <w:szCs w:val="28"/>
        </w:rPr>
        <w:t xml:space="preserve">овать </w:t>
      </w:r>
      <w:r w:rsidR="00844210" w:rsidRPr="00016A2F">
        <w:rPr>
          <w:color w:val="0000CC"/>
          <w:sz w:val="28"/>
          <w:szCs w:val="28"/>
          <w:lang w:val="en-US"/>
        </w:rPr>
        <w:t>HTML</w:t>
      </w:r>
      <w:r w:rsidR="00844210">
        <w:rPr>
          <w:sz w:val="28"/>
          <w:szCs w:val="28"/>
        </w:rPr>
        <w:t xml:space="preserve">, </w:t>
      </w:r>
      <w:r w:rsidR="00844210" w:rsidRPr="00054C42">
        <w:rPr>
          <w:sz w:val="28"/>
          <w:szCs w:val="28"/>
        </w:rPr>
        <w:t xml:space="preserve"> </w:t>
      </w:r>
      <w:r w:rsidR="00844210" w:rsidRPr="00016A2F">
        <w:rPr>
          <w:color w:val="0000CC"/>
          <w:sz w:val="28"/>
          <w:szCs w:val="28"/>
          <w:lang w:val="en-US"/>
        </w:rPr>
        <w:t>CSS</w:t>
      </w:r>
      <w:r w:rsidR="00844210" w:rsidRPr="00054C42">
        <w:rPr>
          <w:sz w:val="28"/>
          <w:szCs w:val="28"/>
        </w:rPr>
        <w:t xml:space="preserve"> </w:t>
      </w:r>
      <w:r w:rsidR="00844210">
        <w:rPr>
          <w:sz w:val="28"/>
          <w:szCs w:val="28"/>
        </w:rPr>
        <w:t xml:space="preserve">и язык программирования </w:t>
      </w:r>
      <w:r w:rsidR="00844210">
        <w:rPr>
          <w:sz w:val="28"/>
          <w:szCs w:val="28"/>
          <w:lang w:val="en-US"/>
        </w:rPr>
        <w:t>JavaScript</w:t>
      </w:r>
      <w:r>
        <w:rPr>
          <w:sz w:val="28"/>
          <w:szCs w:val="28"/>
        </w:rPr>
        <w:t>.</w:t>
      </w:r>
    </w:p>
    <w:p w14:paraId="303E1B36" w14:textId="77777777" w:rsidR="00106ACC" w:rsidRPr="005C301B" w:rsidRDefault="00D46A6C" w:rsidP="0095036C">
      <w:pPr>
        <w:spacing w:after="120"/>
        <w:ind w:firstLine="709"/>
        <w:rPr>
          <w:sz w:val="28"/>
          <w:szCs w:val="28"/>
        </w:rPr>
      </w:pPr>
      <w:r>
        <w:rPr>
          <w:sz w:val="28"/>
          <w:szCs w:val="28"/>
        </w:rPr>
        <w:t>1.</w:t>
      </w:r>
      <w:r w:rsidR="0084421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844210">
        <w:rPr>
          <w:sz w:val="28"/>
          <w:szCs w:val="28"/>
        </w:rPr>
        <w:t>оздать н</w:t>
      </w:r>
      <w:r w:rsidR="00992627" w:rsidRPr="00844210">
        <w:rPr>
          <w:sz w:val="28"/>
          <w:szCs w:val="28"/>
        </w:rPr>
        <w:t>а</w:t>
      </w:r>
      <w:r w:rsidR="00F40B85" w:rsidRPr="00844210">
        <w:rPr>
          <w:sz w:val="28"/>
          <w:szCs w:val="28"/>
        </w:rPr>
        <w:t xml:space="preserve"> одной из </w:t>
      </w:r>
      <w:r w:rsidR="00992627" w:rsidRPr="00844210">
        <w:rPr>
          <w:sz w:val="28"/>
          <w:szCs w:val="28"/>
        </w:rPr>
        <w:t xml:space="preserve">страниц </w:t>
      </w:r>
      <w:r w:rsidR="00F40B85" w:rsidRPr="00844210">
        <w:rPr>
          <w:sz w:val="28"/>
          <w:szCs w:val="28"/>
        </w:rPr>
        <w:t xml:space="preserve">вашего </w:t>
      </w:r>
      <w:r w:rsidR="00992627" w:rsidRPr="00844210">
        <w:rPr>
          <w:sz w:val="28"/>
          <w:szCs w:val="28"/>
        </w:rPr>
        <w:t xml:space="preserve">сайта </w:t>
      </w:r>
      <w:r w:rsidR="00054C42" w:rsidRPr="00844210">
        <w:rPr>
          <w:sz w:val="28"/>
          <w:szCs w:val="28"/>
        </w:rPr>
        <w:t>поле для ввода текста</w:t>
      </w:r>
      <w:r w:rsidR="00992627" w:rsidRPr="00844210">
        <w:rPr>
          <w:sz w:val="28"/>
          <w:szCs w:val="28"/>
        </w:rPr>
        <w:t xml:space="preserve"> (например: </w:t>
      </w:r>
      <w:r w:rsidR="00827F5E" w:rsidRPr="00844210">
        <w:rPr>
          <w:sz w:val="28"/>
          <w:szCs w:val="28"/>
        </w:rPr>
        <w:t xml:space="preserve">текста с </w:t>
      </w:r>
      <w:r w:rsidR="00054C42" w:rsidRPr="00844210">
        <w:rPr>
          <w:sz w:val="28"/>
          <w:szCs w:val="28"/>
        </w:rPr>
        <w:t>отзыв</w:t>
      </w:r>
      <w:r w:rsidR="00827F5E" w:rsidRPr="00844210">
        <w:rPr>
          <w:sz w:val="28"/>
          <w:szCs w:val="28"/>
        </w:rPr>
        <w:t>ом</w:t>
      </w:r>
      <w:r w:rsidR="00054C42" w:rsidRPr="00844210">
        <w:rPr>
          <w:sz w:val="28"/>
          <w:szCs w:val="28"/>
        </w:rPr>
        <w:t xml:space="preserve"> о сайте)</w:t>
      </w:r>
      <w:r w:rsidR="00F40B85" w:rsidRPr="00844210">
        <w:rPr>
          <w:sz w:val="28"/>
          <w:szCs w:val="28"/>
        </w:rPr>
        <w:t>.</w:t>
      </w:r>
      <w:r w:rsidR="00054C42" w:rsidRPr="00844210">
        <w:rPr>
          <w:sz w:val="28"/>
          <w:szCs w:val="28"/>
        </w:rPr>
        <w:t xml:space="preserve"> </w:t>
      </w:r>
      <w:r w:rsidR="00844210">
        <w:rPr>
          <w:sz w:val="28"/>
          <w:szCs w:val="28"/>
        </w:rPr>
        <w:t>Параметры создаваемого поля</w:t>
      </w:r>
      <w:r w:rsidR="00054C42">
        <w:rPr>
          <w:sz w:val="28"/>
          <w:szCs w:val="28"/>
        </w:rPr>
        <w:t xml:space="preserve">: </w:t>
      </w:r>
      <w:r w:rsidR="00F40B85">
        <w:rPr>
          <w:sz w:val="28"/>
          <w:szCs w:val="28"/>
        </w:rPr>
        <w:t>60</w:t>
      </w:r>
      <w:r>
        <w:rPr>
          <w:sz w:val="28"/>
          <w:szCs w:val="28"/>
        </w:rPr>
        <w:t> </w:t>
      </w:r>
      <w:r w:rsidR="00054C42">
        <w:rPr>
          <w:sz w:val="28"/>
          <w:szCs w:val="28"/>
        </w:rPr>
        <w:t>символов в строке, количество строк 1</w:t>
      </w:r>
      <w:r w:rsidR="00F40B85">
        <w:rPr>
          <w:sz w:val="28"/>
          <w:szCs w:val="28"/>
        </w:rPr>
        <w:t>7</w:t>
      </w:r>
      <w:r w:rsidR="00054C42">
        <w:rPr>
          <w:sz w:val="28"/>
          <w:szCs w:val="28"/>
        </w:rPr>
        <w:t xml:space="preserve"> </w:t>
      </w:r>
      <w:r w:rsidR="005C301B">
        <w:rPr>
          <w:sz w:val="28"/>
          <w:szCs w:val="28"/>
        </w:rPr>
        <w:t xml:space="preserve"> (и кнопку для сохранения </w:t>
      </w:r>
      <w:r w:rsidR="001323FC">
        <w:rPr>
          <w:sz w:val="28"/>
          <w:szCs w:val="28"/>
        </w:rPr>
        <w:t xml:space="preserve">или обработки </w:t>
      </w:r>
      <w:r w:rsidR="005C301B">
        <w:rPr>
          <w:sz w:val="28"/>
          <w:szCs w:val="28"/>
        </w:rPr>
        <w:t>данных).</w:t>
      </w:r>
    </w:p>
    <w:p w14:paraId="59A6BA16" w14:textId="77777777" w:rsidR="0095036C" w:rsidRDefault="0095036C" w:rsidP="0095036C">
      <w:pPr>
        <w:spacing w:after="0" w:line="240" w:lineRule="auto"/>
        <w:ind w:firstLine="709"/>
        <w:rPr>
          <w:sz w:val="28"/>
          <w:szCs w:val="28"/>
        </w:rPr>
      </w:pPr>
      <w:r w:rsidRPr="0095036C">
        <w:rPr>
          <w:sz w:val="28"/>
          <w:szCs w:val="28"/>
        </w:rPr>
        <w:t>3</w:t>
      </w:r>
      <w:r>
        <w:rPr>
          <w:sz w:val="28"/>
          <w:szCs w:val="28"/>
        </w:rPr>
        <w:t>. Организовать вывод введенного текст</w:t>
      </w:r>
      <w:r w:rsidR="001323FC">
        <w:rPr>
          <w:sz w:val="28"/>
          <w:szCs w:val="28"/>
        </w:rPr>
        <w:t>а</w:t>
      </w:r>
      <w:r>
        <w:rPr>
          <w:sz w:val="28"/>
          <w:szCs w:val="28"/>
        </w:rPr>
        <w:t xml:space="preserve"> в</w:t>
      </w:r>
      <w:r w:rsidRPr="00827F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другом блоке с помощью тега  </w:t>
      </w:r>
      <w:r w:rsidRPr="00827F5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div</w:t>
      </w:r>
      <w:r w:rsidRPr="00827F5E">
        <w:rPr>
          <w:sz w:val="28"/>
          <w:szCs w:val="28"/>
        </w:rPr>
        <w:t>&gt;</w:t>
      </w:r>
      <w:r>
        <w:rPr>
          <w:sz w:val="28"/>
          <w:szCs w:val="28"/>
        </w:rPr>
        <w:t>.</w:t>
      </w:r>
    </w:p>
    <w:p w14:paraId="6C3DC52B" w14:textId="77777777" w:rsidR="0095036C" w:rsidRDefault="0095036C" w:rsidP="0095036C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4.  При выводе в блоке </w:t>
      </w:r>
      <w:r w:rsidRPr="00F93911">
        <w:rPr>
          <w:color w:val="0000CC"/>
          <w:sz w:val="28"/>
          <w:szCs w:val="28"/>
        </w:rPr>
        <w:t>&lt;</w:t>
      </w:r>
      <w:r w:rsidRPr="00F93911">
        <w:rPr>
          <w:color w:val="0000CC"/>
          <w:sz w:val="28"/>
          <w:szCs w:val="28"/>
          <w:lang w:val="en-US"/>
        </w:rPr>
        <w:t>div</w:t>
      </w:r>
      <w:r w:rsidRPr="00F93911">
        <w:rPr>
          <w:color w:val="0000CC"/>
          <w:sz w:val="28"/>
          <w:szCs w:val="28"/>
        </w:rPr>
        <w:t>&gt;</w:t>
      </w:r>
      <w:r w:rsidRPr="0095036C">
        <w:rPr>
          <w:sz w:val="28"/>
          <w:szCs w:val="28"/>
        </w:rPr>
        <w:t xml:space="preserve"> </w:t>
      </w:r>
      <w:r w:rsidR="005C301B">
        <w:rPr>
          <w:sz w:val="28"/>
          <w:szCs w:val="28"/>
        </w:rPr>
        <w:t>п</w:t>
      </w:r>
      <w:r>
        <w:rPr>
          <w:sz w:val="28"/>
          <w:szCs w:val="28"/>
        </w:rPr>
        <w:t xml:space="preserve">ервую букву текста сделать в 2 раза больше остальных букв и цвет у первой буквы </w:t>
      </w:r>
      <w:r w:rsidR="005C301B">
        <w:rPr>
          <w:sz w:val="28"/>
          <w:szCs w:val="28"/>
        </w:rPr>
        <w:t xml:space="preserve">сделать </w:t>
      </w:r>
      <w:r>
        <w:rPr>
          <w:sz w:val="28"/>
          <w:szCs w:val="28"/>
        </w:rPr>
        <w:t>красны</w:t>
      </w:r>
      <w:r w:rsidR="005C301B">
        <w:rPr>
          <w:sz w:val="28"/>
          <w:szCs w:val="28"/>
        </w:rPr>
        <w:t>м</w:t>
      </w:r>
      <w:r>
        <w:rPr>
          <w:sz w:val="28"/>
          <w:szCs w:val="28"/>
        </w:rPr>
        <w:t>.</w:t>
      </w:r>
    </w:p>
    <w:p w14:paraId="18C1E109" w14:textId="77777777" w:rsidR="0095036C" w:rsidRPr="0095036C" w:rsidRDefault="005C301B" w:rsidP="0095036C">
      <w:pPr>
        <w:spacing w:after="24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95036C" w:rsidRPr="0095036C">
        <w:rPr>
          <w:sz w:val="28"/>
          <w:szCs w:val="28"/>
        </w:rPr>
        <w:t xml:space="preserve"> </w:t>
      </w:r>
      <w:r w:rsidR="00906B6E">
        <w:rPr>
          <w:noProof/>
          <w:sz w:val="28"/>
          <w:szCs w:val="28"/>
          <w:lang w:eastAsia="ru-RU"/>
        </w:rPr>
        <w:pict w14:anchorId="278B4C48">
          <v:roundrect id="_x0000_s1043" style="position:absolute;left:0;text-align:left;margin-left:-8.8pt;margin-top:22.15pt;width:478.75pt;height:47.25pt;z-index:-251641856;mso-position-horizontal-relative:text;mso-position-vertical-relative:text" arcsize="10923f"/>
        </w:pict>
      </w:r>
      <w:r w:rsidR="0095036C" w:rsidRPr="00844210">
        <w:rPr>
          <w:sz w:val="28"/>
          <w:szCs w:val="28"/>
        </w:rPr>
        <w:t xml:space="preserve">Вставить в </w:t>
      </w:r>
      <w:r w:rsidR="0095036C">
        <w:rPr>
          <w:sz w:val="28"/>
          <w:szCs w:val="28"/>
        </w:rPr>
        <w:t xml:space="preserve">созданное </w:t>
      </w:r>
      <w:r w:rsidR="0095036C" w:rsidRPr="00844210">
        <w:rPr>
          <w:sz w:val="28"/>
          <w:szCs w:val="28"/>
        </w:rPr>
        <w:t>поле следующий текст:</w:t>
      </w:r>
      <w:r w:rsidR="0095036C" w:rsidRPr="0095036C">
        <w:rPr>
          <w:sz w:val="28"/>
          <w:szCs w:val="28"/>
        </w:rPr>
        <w:t xml:space="preserve"> </w:t>
      </w:r>
    </w:p>
    <w:p w14:paraId="60E2C4A6" w14:textId="77777777" w:rsidR="0095036C" w:rsidRPr="001323FC" w:rsidRDefault="0095036C" w:rsidP="0095036C">
      <w:pPr>
        <w:spacing w:after="0" w:line="240" w:lineRule="auto"/>
        <w:ind w:firstLine="709"/>
        <w:rPr>
          <w:rFonts w:ascii="Arial" w:hAnsi="Arial"/>
          <w:color w:val="0000CC"/>
          <w:sz w:val="28"/>
          <w:szCs w:val="28"/>
        </w:rPr>
      </w:pPr>
      <w:r w:rsidRPr="00844210">
        <w:rPr>
          <w:rFonts w:ascii="Arial" w:hAnsi="Arial"/>
          <w:color w:val="0000CC"/>
          <w:sz w:val="28"/>
          <w:szCs w:val="28"/>
        </w:rPr>
        <w:t>Теги</w:t>
      </w:r>
      <w:r w:rsidRPr="001323FC">
        <w:rPr>
          <w:rFonts w:ascii="Arial" w:hAnsi="Arial"/>
          <w:color w:val="0000CC"/>
          <w:sz w:val="28"/>
          <w:szCs w:val="28"/>
        </w:rPr>
        <w:t xml:space="preserve"> </w:t>
      </w:r>
      <w:r w:rsidRPr="00844210">
        <w:rPr>
          <w:rFonts w:ascii="Arial" w:hAnsi="Arial"/>
          <w:color w:val="0000CC"/>
          <w:sz w:val="28"/>
          <w:szCs w:val="28"/>
        </w:rPr>
        <w:t>не</w:t>
      </w:r>
      <w:r w:rsidRPr="001323FC">
        <w:rPr>
          <w:rFonts w:ascii="Arial" w:hAnsi="Arial"/>
          <w:color w:val="0000CC"/>
          <w:sz w:val="28"/>
          <w:szCs w:val="28"/>
        </w:rPr>
        <w:t xml:space="preserve"> </w:t>
      </w:r>
      <w:r w:rsidRPr="00844210">
        <w:rPr>
          <w:rFonts w:ascii="Arial" w:hAnsi="Arial"/>
          <w:color w:val="0000CC"/>
          <w:sz w:val="28"/>
          <w:szCs w:val="28"/>
        </w:rPr>
        <w:t>фильтруются</w:t>
      </w:r>
      <w:r w:rsidRPr="001323FC">
        <w:rPr>
          <w:rFonts w:ascii="Arial" w:hAnsi="Arial"/>
          <w:color w:val="0000CC"/>
          <w:sz w:val="28"/>
          <w:szCs w:val="28"/>
        </w:rPr>
        <w:t xml:space="preserve"> &lt;</w:t>
      </w:r>
      <w:r>
        <w:rPr>
          <w:rFonts w:ascii="Arial" w:hAnsi="Arial"/>
          <w:color w:val="0000CC"/>
          <w:sz w:val="28"/>
          <w:szCs w:val="28"/>
          <w:lang w:val="en-US"/>
        </w:rPr>
        <w:t>a</w:t>
      </w:r>
      <w:r w:rsidRPr="001323FC">
        <w:rPr>
          <w:rFonts w:ascii="Arial" w:hAnsi="Arial"/>
          <w:color w:val="0000CC"/>
          <w:sz w:val="28"/>
          <w:szCs w:val="28"/>
        </w:rPr>
        <w:t xml:space="preserve"> </w:t>
      </w:r>
      <w:r>
        <w:rPr>
          <w:rFonts w:ascii="Arial" w:hAnsi="Arial"/>
          <w:color w:val="0000CC"/>
          <w:sz w:val="28"/>
          <w:szCs w:val="28"/>
          <w:lang w:val="en-US"/>
        </w:rPr>
        <w:t>href</w:t>
      </w:r>
      <w:r w:rsidRPr="001323FC">
        <w:rPr>
          <w:rFonts w:ascii="Arial" w:hAnsi="Arial"/>
          <w:color w:val="0000CC"/>
          <w:sz w:val="28"/>
          <w:szCs w:val="28"/>
        </w:rPr>
        <w:t>="</w:t>
      </w:r>
      <w:r w:rsidRPr="0095036C">
        <w:rPr>
          <w:rFonts w:ascii="Arial" w:hAnsi="Arial"/>
          <w:color w:val="0000CC"/>
          <w:sz w:val="28"/>
          <w:szCs w:val="28"/>
          <w:lang w:val="en-US"/>
        </w:rPr>
        <w:t>http</w:t>
      </w:r>
      <w:r w:rsidRPr="001323FC">
        <w:rPr>
          <w:rFonts w:ascii="Arial" w:hAnsi="Arial"/>
          <w:color w:val="0000CC"/>
          <w:sz w:val="28"/>
          <w:szCs w:val="28"/>
        </w:rPr>
        <w:t>://</w:t>
      </w:r>
      <w:r w:rsidRPr="0095036C">
        <w:rPr>
          <w:rFonts w:ascii="Arial" w:hAnsi="Arial"/>
          <w:color w:val="0000CC"/>
          <w:sz w:val="28"/>
          <w:szCs w:val="28"/>
          <w:lang w:val="en-US"/>
        </w:rPr>
        <w:t>sut</w:t>
      </w:r>
      <w:r w:rsidRPr="001323FC">
        <w:rPr>
          <w:rFonts w:ascii="Arial" w:hAnsi="Arial"/>
          <w:color w:val="0000CC"/>
          <w:sz w:val="28"/>
          <w:szCs w:val="28"/>
        </w:rPr>
        <w:t>.</w:t>
      </w:r>
      <w:r w:rsidRPr="0095036C">
        <w:rPr>
          <w:rFonts w:ascii="Arial" w:hAnsi="Arial"/>
          <w:color w:val="0000CC"/>
          <w:sz w:val="28"/>
          <w:szCs w:val="28"/>
          <w:lang w:val="en-US"/>
        </w:rPr>
        <w:t>ru</w:t>
      </w:r>
      <w:proofErr w:type="gramStart"/>
      <w:r w:rsidRPr="001323FC">
        <w:rPr>
          <w:rFonts w:ascii="Arial" w:hAnsi="Arial"/>
          <w:color w:val="0000CC"/>
          <w:sz w:val="28"/>
          <w:szCs w:val="28"/>
        </w:rPr>
        <w:t>" &gt;</w:t>
      </w:r>
      <w:r w:rsidRPr="00844210">
        <w:rPr>
          <w:rFonts w:ascii="Arial" w:hAnsi="Arial"/>
          <w:color w:val="0000CC"/>
          <w:sz w:val="28"/>
          <w:szCs w:val="28"/>
          <w:lang w:val="en-US"/>
        </w:rPr>
        <w:t>Hacked</w:t>
      </w:r>
      <w:proofErr w:type="gramEnd"/>
      <w:r w:rsidRPr="001323FC">
        <w:rPr>
          <w:rFonts w:ascii="Arial" w:hAnsi="Arial"/>
          <w:color w:val="0000CC"/>
          <w:sz w:val="28"/>
          <w:szCs w:val="28"/>
        </w:rPr>
        <w:t xml:space="preserve"> </w:t>
      </w:r>
      <w:r w:rsidRPr="00844210">
        <w:rPr>
          <w:rFonts w:ascii="Arial" w:hAnsi="Arial"/>
          <w:color w:val="0000CC"/>
          <w:sz w:val="28"/>
          <w:szCs w:val="28"/>
          <w:lang w:val="en-US"/>
        </w:rPr>
        <w:t>by</w:t>
      </w:r>
      <w:r w:rsidRPr="001323FC">
        <w:rPr>
          <w:rFonts w:ascii="Arial" w:hAnsi="Arial"/>
          <w:color w:val="0000CC"/>
          <w:sz w:val="28"/>
          <w:szCs w:val="28"/>
        </w:rPr>
        <w:t xml:space="preserve"> </w:t>
      </w:r>
      <w:r w:rsidRPr="00844210">
        <w:rPr>
          <w:rFonts w:ascii="Arial" w:hAnsi="Arial"/>
          <w:color w:val="0000CC"/>
          <w:sz w:val="28"/>
          <w:szCs w:val="28"/>
          <w:lang w:val="en-US"/>
        </w:rPr>
        <w:t>Vasya</w:t>
      </w:r>
      <w:r w:rsidRPr="001323FC">
        <w:rPr>
          <w:rFonts w:ascii="Arial" w:hAnsi="Arial"/>
          <w:color w:val="0000CC"/>
          <w:sz w:val="28"/>
          <w:szCs w:val="28"/>
        </w:rPr>
        <w:t>!”)&lt;/</w:t>
      </w:r>
      <w:r>
        <w:rPr>
          <w:rFonts w:ascii="Arial" w:hAnsi="Arial"/>
          <w:color w:val="0000CC"/>
          <w:sz w:val="28"/>
          <w:szCs w:val="28"/>
          <w:lang w:val="en-US"/>
        </w:rPr>
        <w:t>a</w:t>
      </w:r>
      <w:r w:rsidRPr="001323FC">
        <w:rPr>
          <w:rFonts w:ascii="Arial" w:hAnsi="Arial"/>
          <w:color w:val="0000CC"/>
          <w:sz w:val="28"/>
          <w:szCs w:val="28"/>
        </w:rPr>
        <w:t xml:space="preserve">&gt; </w:t>
      </w:r>
      <w:r w:rsidRPr="00844210">
        <w:rPr>
          <w:rFonts w:ascii="Arial" w:hAnsi="Arial"/>
          <w:color w:val="0000CC"/>
          <w:sz w:val="28"/>
          <w:szCs w:val="28"/>
        </w:rPr>
        <w:t>сайт</w:t>
      </w:r>
      <w:r w:rsidRPr="001323FC">
        <w:rPr>
          <w:rFonts w:ascii="Arial" w:hAnsi="Arial"/>
          <w:color w:val="0000CC"/>
          <w:sz w:val="28"/>
          <w:szCs w:val="28"/>
        </w:rPr>
        <w:t xml:space="preserve"> </w:t>
      </w:r>
      <w:r w:rsidRPr="00844210">
        <w:rPr>
          <w:rFonts w:ascii="Arial" w:hAnsi="Arial"/>
          <w:color w:val="0000CC"/>
          <w:sz w:val="28"/>
          <w:szCs w:val="28"/>
        </w:rPr>
        <w:t>уязвим</w:t>
      </w:r>
      <w:r w:rsidRPr="001323FC">
        <w:rPr>
          <w:rFonts w:ascii="Arial" w:hAnsi="Arial"/>
          <w:color w:val="0000CC"/>
          <w:sz w:val="28"/>
          <w:szCs w:val="28"/>
        </w:rPr>
        <w:t xml:space="preserve"> </w:t>
      </w:r>
      <w:r w:rsidRPr="00844210">
        <w:rPr>
          <w:rFonts w:ascii="Arial" w:hAnsi="Arial"/>
          <w:color w:val="0000CC"/>
          <w:sz w:val="28"/>
          <w:szCs w:val="28"/>
        </w:rPr>
        <w:t>для</w:t>
      </w:r>
      <w:r w:rsidRPr="001323FC">
        <w:rPr>
          <w:rFonts w:ascii="Arial" w:hAnsi="Arial"/>
          <w:color w:val="0000CC"/>
          <w:sz w:val="28"/>
          <w:szCs w:val="28"/>
        </w:rPr>
        <w:t xml:space="preserve"> </w:t>
      </w:r>
      <w:r w:rsidRPr="00844210">
        <w:rPr>
          <w:rFonts w:ascii="Arial" w:hAnsi="Arial"/>
          <w:color w:val="0000CC"/>
          <w:sz w:val="28"/>
          <w:szCs w:val="28"/>
        </w:rPr>
        <w:t>атак</w:t>
      </w:r>
      <w:r w:rsidRPr="001323FC">
        <w:rPr>
          <w:rFonts w:ascii="Arial" w:hAnsi="Arial"/>
          <w:color w:val="0000CC"/>
          <w:sz w:val="28"/>
          <w:szCs w:val="28"/>
        </w:rPr>
        <w:t xml:space="preserve"> </w:t>
      </w:r>
      <w:r w:rsidRPr="00844210">
        <w:rPr>
          <w:rFonts w:ascii="Arial" w:hAnsi="Arial"/>
          <w:color w:val="0000CC"/>
          <w:sz w:val="28"/>
          <w:szCs w:val="28"/>
          <w:lang w:val="en-US"/>
        </w:rPr>
        <w:t>XSS</w:t>
      </w:r>
      <w:r w:rsidRPr="001323FC">
        <w:rPr>
          <w:rFonts w:ascii="Arial" w:hAnsi="Arial"/>
          <w:color w:val="0000CC"/>
          <w:sz w:val="28"/>
          <w:szCs w:val="28"/>
        </w:rPr>
        <w:t>.</w:t>
      </w:r>
    </w:p>
    <w:p w14:paraId="769EFEDA" w14:textId="77777777" w:rsidR="0095036C" w:rsidRPr="001323FC" w:rsidRDefault="0095036C" w:rsidP="00827F5E">
      <w:pPr>
        <w:spacing w:after="0" w:line="240" w:lineRule="auto"/>
        <w:ind w:firstLine="709"/>
        <w:rPr>
          <w:sz w:val="28"/>
          <w:szCs w:val="28"/>
        </w:rPr>
      </w:pPr>
    </w:p>
    <w:p w14:paraId="4CA3D646" w14:textId="77777777" w:rsidR="00054C42" w:rsidRDefault="005C301B" w:rsidP="00827F5E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</w:t>
      </w:r>
      <w:r w:rsidR="00844210">
        <w:rPr>
          <w:sz w:val="28"/>
          <w:szCs w:val="28"/>
        </w:rPr>
        <w:t xml:space="preserve">. </w:t>
      </w:r>
      <w:r w:rsidR="00054C42">
        <w:rPr>
          <w:sz w:val="28"/>
          <w:szCs w:val="28"/>
        </w:rPr>
        <w:t xml:space="preserve">Организовать проверку </w:t>
      </w:r>
      <w:r w:rsidR="00D46A6C">
        <w:rPr>
          <w:sz w:val="28"/>
          <w:szCs w:val="28"/>
        </w:rPr>
        <w:t xml:space="preserve">вводимого в поле </w:t>
      </w:r>
      <w:r w:rsidR="00054C42">
        <w:rPr>
          <w:sz w:val="28"/>
          <w:szCs w:val="28"/>
        </w:rPr>
        <w:t>текста на отсутствие в не</w:t>
      </w:r>
      <w:r w:rsidR="00992627">
        <w:rPr>
          <w:sz w:val="28"/>
          <w:szCs w:val="28"/>
        </w:rPr>
        <w:t>м</w:t>
      </w:r>
      <w:r w:rsidR="00054C42">
        <w:rPr>
          <w:sz w:val="28"/>
          <w:szCs w:val="28"/>
        </w:rPr>
        <w:t xml:space="preserve"> тегов.</w:t>
      </w:r>
    </w:p>
    <w:p w14:paraId="4460169E" w14:textId="77777777" w:rsidR="004A2BFA" w:rsidRDefault="005C301B" w:rsidP="00827F5E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7</w:t>
      </w:r>
      <w:r w:rsidR="00844210">
        <w:rPr>
          <w:sz w:val="28"/>
          <w:szCs w:val="28"/>
        </w:rPr>
        <w:t xml:space="preserve">. </w:t>
      </w:r>
      <w:r w:rsidR="00054C42">
        <w:rPr>
          <w:sz w:val="28"/>
          <w:szCs w:val="28"/>
        </w:rPr>
        <w:t>Автоматически удал</w:t>
      </w:r>
      <w:r w:rsidR="00844210">
        <w:rPr>
          <w:sz w:val="28"/>
          <w:szCs w:val="28"/>
        </w:rPr>
        <w:t>я</w:t>
      </w:r>
      <w:r w:rsidR="00054C42">
        <w:rPr>
          <w:sz w:val="28"/>
          <w:szCs w:val="28"/>
        </w:rPr>
        <w:t>ть введенные теги в тексте.</w:t>
      </w:r>
    </w:p>
    <w:p w14:paraId="35508769" w14:textId="77777777" w:rsidR="00106ACC" w:rsidRPr="00844210" w:rsidRDefault="005C301B" w:rsidP="005C301B">
      <w:pPr>
        <w:spacing w:after="0" w:line="24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8</w:t>
      </w:r>
      <w:r w:rsidR="00844210">
        <w:rPr>
          <w:sz w:val="28"/>
          <w:szCs w:val="28"/>
        </w:rPr>
        <w:t xml:space="preserve">. </w:t>
      </w:r>
      <w:r w:rsidR="00054C42">
        <w:rPr>
          <w:sz w:val="28"/>
          <w:szCs w:val="28"/>
        </w:rPr>
        <w:t>Выв</w:t>
      </w:r>
      <w:r w:rsidR="00D46A6C">
        <w:rPr>
          <w:sz w:val="28"/>
          <w:szCs w:val="28"/>
        </w:rPr>
        <w:t xml:space="preserve">одить </w:t>
      </w:r>
      <w:r w:rsidR="00054C42">
        <w:rPr>
          <w:sz w:val="28"/>
          <w:szCs w:val="28"/>
        </w:rPr>
        <w:t xml:space="preserve"> диагностику на экран о </w:t>
      </w:r>
      <w:r>
        <w:rPr>
          <w:sz w:val="28"/>
          <w:szCs w:val="28"/>
        </w:rPr>
        <w:t>наличии тегов в тексте.</w:t>
      </w:r>
    </w:p>
    <w:sectPr w:rsidR="00106ACC" w:rsidRPr="00844210" w:rsidSect="00784E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5B439" w14:textId="77777777" w:rsidR="00A710B8" w:rsidRDefault="00A710B8" w:rsidP="00784E2D">
      <w:pPr>
        <w:spacing w:after="0" w:line="240" w:lineRule="auto"/>
      </w:pPr>
      <w:r>
        <w:separator/>
      </w:r>
    </w:p>
  </w:endnote>
  <w:endnote w:type="continuationSeparator" w:id="0">
    <w:p w14:paraId="769555B2" w14:textId="77777777" w:rsidR="00A710B8" w:rsidRDefault="00A710B8" w:rsidP="0078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ED95D" w14:textId="77777777" w:rsidR="00A710B8" w:rsidRDefault="00A710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2598704"/>
      <w:docPartObj>
        <w:docPartGallery w:val="Page Numbers (Bottom of Page)"/>
        <w:docPartUnique/>
      </w:docPartObj>
    </w:sdtPr>
    <w:sdtEndPr/>
    <w:sdtContent>
      <w:p w14:paraId="7BCBF8AA" w14:textId="77777777" w:rsidR="00A710B8" w:rsidRDefault="00906B6E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0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B0F97E1" w14:textId="77777777" w:rsidR="00A710B8" w:rsidRDefault="00A710B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F9776" w14:textId="77777777" w:rsidR="00A710B8" w:rsidRDefault="00A710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A2F37" w14:textId="77777777" w:rsidR="00A710B8" w:rsidRDefault="00A710B8" w:rsidP="00784E2D">
      <w:pPr>
        <w:spacing w:after="0" w:line="240" w:lineRule="auto"/>
      </w:pPr>
      <w:r>
        <w:separator/>
      </w:r>
    </w:p>
  </w:footnote>
  <w:footnote w:type="continuationSeparator" w:id="0">
    <w:p w14:paraId="25346795" w14:textId="77777777" w:rsidR="00A710B8" w:rsidRDefault="00A710B8" w:rsidP="00784E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6ED04" w14:textId="77777777" w:rsidR="00A710B8" w:rsidRDefault="00A710B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F3891" w14:textId="60B62426" w:rsidR="00A710B8" w:rsidRPr="00906B6E" w:rsidRDefault="00A710B8" w:rsidP="00906B6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B3221" w14:textId="77777777" w:rsidR="00A710B8" w:rsidRDefault="00A710B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7F78"/>
    <w:multiLevelType w:val="hybridMultilevel"/>
    <w:tmpl w:val="3F46DAA6"/>
    <w:lvl w:ilvl="0" w:tplc="6A20BE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BB32D72"/>
    <w:multiLevelType w:val="hybridMultilevel"/>
    <w:tmpl w:val="3344264C"/>
    <w:lvl w:ilvl="0" w:tplc="275430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1C3"/>
    <w:rsid w:val="00016A2F"/>
    <w:rsid w:val="00054C42"/>
    <w:rsid w:val="001056D1"/>
    <w:rsid w:val="00106ACC"/>
    <w:rsid w:val="001107E5"/>
    <w:rsid w:val="001323FC"/>
    <w:rsid w:val="00174B24"/>
    <w:rsid w:val="00195110"/>
    <w:rsid w:val="001B3D51"/>
    <w:rsid w:val="002D4F68"/>
    <w:rsid w:val="003421C3"/>
    <w:rsid w:val="003613EE"/>
    <w:rsid w:val="0041761B"/>
    <w:rsid w:val="00442FBF"/>
    <w:rsid w:val="004A2BFA"/>
    <w:rsid w:val="005C301B"/>
    <w:rsid w:val="00652EED"/>
    <w:rsid w:val="007724C9"/>
    <w:rsid w:val="00784E2D"/>
    <w:rsid w:val="007D6FC4"/>
    <w:rsid w:val="007E76FA"/>
    <w:rsid w:val="008278E7"/>
    <w:rsid w:val="00827F5E"/>
    <w:rsid w:val="00844210"/>
    <w:rsid w:val="00844566"/>
    <w:rsid w:val="00866F8D"/>
    <w:rsid w:val="00876A0A"/>
    <w:rsid w:val="008941C6"/>
    <w:rsid w:val="00906B6E"/>
    <w:rsid w:val="0095036C"/>
    <w:rsid w:val="00992627"/>
    <w:rsid w:val="00A22049"/>
    <w:rsid w:val="00A710B8"/>
    <w:rsid w:val="00A80DEA"/>
    <w:rsid w:val="00AB13AA"/>
    <w:rsid w:val="00AB16A4"/>
    <w:rsid w:val="00B92467"/>
    <w:rsid w:val="00D46A6C"/>
    <w:rsid w:val="00E4518A"/>
    <w:rsid w:val="00E82A01"/>
    <w:rsid w:val="00F049DE"/>
    <w:rsid w:val="00F05518"/>
    <w:rsid w:val="00F40B85"/>
    <w:rsid w:val="00F9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  <o:rules v:ext="edit">
        <o:r id="V:Rule2" type="connector" idref="#_x0000_s1038"/>
      </o:rules>
    </o:shapelayout>
  </w:shapeDefaults>
  <w:decimalSymbol w:val=","/>
  <w:listSeparator w:val=";"/>
  <w14:docId w14:val="4384450D"/>
  <w15:docId w15:val="{8B2BB840-1528-4F08-A810-C04207AF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EED"/>
  </w:style>
  <w:style w:type="paragraph" w:styleId="1">
    <w:name w:val="heading 1"/>
    <w:basedOn w:val="a"/>
    <w:link w:val="10"/>
    <w:uiPriority w:val="9"/>
    <w:qFormat/>
    <w:rsid w:val="00652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E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84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784E2D"/>
  </w:style>
  <w:style w:type="paragraph" w:styleId="a5">
    <w:name w:val="footer"/>
    <w:basedOn w:val="a"/>
    <w:link w:val="a6"/>
    <w:uiPriority w:val="99"/>
    <w:unhideWhenUsed/>
    <w:rsid w:val="00784E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84E2D"/>
  </w:style>
  <w:style w:type="character" w:customStyle="1" w:styleId="10">
    <w:name w:val="Заголовок 1 Знак"/>
    <w:basedOn w:val="a0"/>
    <w:link w:val="1"/>
    <w:uiPriority w:val="9"/>
    <w:rsid w:val="00652E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52E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qFormat/>
    <w:rsid w:val="0010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9219\Desktop\Doc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</Template>
  <TotalTime>462</TotalTime>
  <Pages>2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79219514197</dc:creator>
  <cp:lastModifiedBy>teacher</cp:lastModifiedBy>
  <cp:revision>10</cp:revision>
  <dcterms:created xsi:type="dcterms:W3CDTF">2022-04-04T14:29:00Z</dcterms:created>
  <dcterms:modified xsi:type="dcterms:W3CDTF">2024-03-22T16:44:00Z</dcterms:modified>
</cp:coreProperties>
</file>